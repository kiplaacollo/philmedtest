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84F2E-0FFC-4878-8DB9-8A197F473465}">
  <ds:schemaRefs>
    <ds:schemaRef ds:uri="urn:microsoft-dynamics-nav/reports/Standard_Sales_Draft_Invoice/1303/"/>
  </ds:schemaRefs>
</ds:datastoreItem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