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4597B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584E29" w14:paraId="76454288" w14:textId="47E4A57F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584E29" w14:paraId="32A5E549" w14:textId="0A58CB75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584E29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584E29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584E29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584E29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584E29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584E29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584E29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584E29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584E29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584E29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584E29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7B" w:rsidP="00E40C63" w:rsidRDefault="0074597B" w14:paraId="770CF327" w14:textId="77777777">
      <w:pPr>
        <w:spacing w:after="0"/>
      </w:pPr>
      <w:r>
        <w:separator/>
      </w:r>
    </w:p>
  </w:endnote>
  <w:endnote w:type="continuationSeparator" w:id="0">
    <w:p w:rsidR="0074597B" w:rsidP="00E40C63" w:rsidRDefault="0074597B" w14:paraId="135BA84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74597B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7B" w:rsidP="00E40C63" w:rsidRDefault="0074597B" w14:paraId="0F4024AD" w14:textId="77777777">
      <w:pPr>
        <w:spacing w:after="0"/>
      </w:pPr>
      <w:r>
        <w:separator/>
      </w:r>
    </w:p>
  </w:footnote>
  <w:footnote w:type="continuationSeparator" w:id="0">
    <w:p w:rsidR="0074597B" w:rsidP="00E40C63" w:rsidRDefault="0074597B" w14:paraId="645E7F7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74597B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4597B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74597B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4597B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584E29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84E2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E29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4597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20BCB"/>
    <w:rsid w:val="00580879"/>
    <w:rsid w:val="00747F0A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12A0-7D0D-4AA0-B885-4362F7BF6F0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F237EBD0-0542-43EA-BEED-F26DA6592E4E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2019-04-15T16:25:29.7444427Z</dcterms:created>
  <dcterms:modified xsi:type="dcterms:W3CDTF">2019-04-15T16:25:29.7444427Z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