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EE62-D454-4755-B874-1C16AD01E09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