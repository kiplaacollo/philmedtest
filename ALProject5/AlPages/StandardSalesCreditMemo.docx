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84401FF2-3847-469B-B17E-BAD51422DFB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84401FF2-3847-469B-B17E-BAD51422DFB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84401FF2-3847-469B-B17E-BAD51422DFB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84401FF2-3847-469B-B17E-BAD51422DFB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84401FF2-3847-469B-B17E-BAD51422DFB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84401FF2-3847-469B-B17E-BAD51422DFB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84401FF2-3847-469B-B17E-BAD51422DFB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84401FF2-3847-469B-B17E-BAD51422DFB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84401FF2-3847-469B-B17E-BAD51422DFB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84401FF2-3847-469B-B17E-BAD51422DFB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84401FF2-3847-469B-B17E-BAD51422DFB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84401FF2-3847-469B-B17E-BAD51422DFB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84401FF2-3847-469B-B17E-BAD51422DFB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8139D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84401FF2-3847-469B-B17E-BAD51422DFB6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84401FF2-3847-469B-B17E-BAD51422DFB6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84401FF2-3847-469B-B17E-BAD51422DFB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84401FF2-3847-469B-B17E-BAD51422DFB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84401FF2-3847-469B-B17E-BAD51422DFB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84401FF2-3847-469B-B17E-BAD51422DFB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84401FF2-3847-469B-B17E-BAD51422DFB6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84401FF2-3847-469B-B17E-BAD51422DFB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84401FF2-3847-469B-B17E-BAD51422DFB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84401FF2-3847-469B-B17E-BAD51422DFB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84401FF2-3847-469B-B17E-BAD51422DFB6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84401FF2-3847-469B-B17E-BAD51422DFB6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84401FF2-3847-469B-B17E-BAD51422DFB6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84401FF2-3847-469B-B17E-BAD51422DFB6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84401FF2-3847-469B-B17E-BAD51422DFB6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84401FF2-3847-469B-B17E-BAD51422DFB6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84401FF2-3847-469B-B17E-BAD51422DFB6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84401FF2-3847-469B-B17E-BAD51422DFB6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84401FF2-3847-469B-B17E-BAD51422DFB6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281421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281421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281421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281421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281421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281421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281421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281421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81421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84401FF2-3847-469B-B17E-BAD51422DFB6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81421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84401FF2-3847-469B-B17E-BAD51422DFB6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81421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84401FF2-3847-469B-B17E-BAD51422DFB6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84401FF2-3847-469B-B17E-BAD51422DFB6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81421" w:rsidTr="00352828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8416FE38F61F4780BC3E39E77CA3AAD9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170F0DF-CFF2-49D0-8723-A5AD8273270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81421" w:rsidP="00352828" w:rsidRDefault="00281421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8416FE38F61F4780BC3E39E77CA3AAD9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81421" w:rsidP="00352828" w:rsidRDefault="00281421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8416FE38F61F4780BC3E39E77CA3AAD9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170F0DF-CFF2-49D0-8723-A5AD8273270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81421" w:rsidP="00352828" w:rsidRDefault="00281421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81421" w:rsidTr="00352828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421" w:rsidP="00352828" w:rsidRDefault="00281421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8416FE38F61F4780BC3E39E77CA3AAD9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81421" w:rsidP="00352828" w:rsidRDefault="00281421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421" w:rsidP="00352828" w:rsidRDefault="00281421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81421" w:rsidP="00133E05" w:rsidRDefault="00281421">
      <w:bookmarkStart w:name="_GoBack" w:id="0"/>
      <w:bookmarkEnd w:id="0"/>
    </w:p>
    <w:sectPr w:rsidRPr="00133E05" w:rsidR="00281421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9DB" w:rsidP="00E40C63" w:rsidRDefault="008139DB">
      <w:pPr>
        <w:spacing w:after="0"/>
      </w:pPr>
      <w:r>
        <w:separator/>
      </w:r>
    </w:p>
  </w:endnote>
  <w:endnote w:type="continuationSeparator" w:id="0">
    <w:p w:rsidR="008139DB" w:rsidP="00E40C63" w:rsidRDefault="008139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84401FF2-3847-469B-B17E-BAD51422DFB6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84401FF2-3847-469B-B17E-BAD51422DFB6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84401FF2-3847-469B-B17E-BAD51422DF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84401FF2-3847-469B-B17E-BAD51422DF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84401FF2-3847-469B-B17E-BAD51422DF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8139DB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84401FF2-3847-469B-B17E-BAD51422DFB6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84401FF2-3847-469B-B17E-BAD51422DFB6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84401FF2-3847-469B-B17E-BAD51422DFB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84401FF2-3847-469B-B17E-BAD51422DF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9DB" w:rsidP="00E40C63" w:rsidRDefault="008139DB">
      <w:pPr>
        <w:spacing w:after="0"/>
      </w:pPr>
      <w:r>
        <w:separator/>
      </w:r>
    </w:p>
  </w:footnote>
  <w:footnote w:type="continuationSeparator" w:id="0">
    <w:p w:rsidR="008139DB" w:rsidP="00E40C63" w:rsidRDefault="008139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8139D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84401FF2-3847-469B-B17E-BAD51422DFB6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84401FF2-3847-469B-B17E-BAD51422DFB6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8139DB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84401FF2-3847-469B-B17E-BAD51422DFB6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8139DB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84401FF2-3847-469B-B17E-BAD51422DFB6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8139DB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84401FF2-3847-469B-B17E-BAD51422DFB6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84401FF2-3847-469B-B17E-BAD51422DFB6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8139DB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84401FF2-3847-469B-B17E-BAD51422DFB6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8139DB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84401FF2-3847-469B-B17E-BAD51422DFB6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81421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81421">
              <w:rPr>
                <w:noProof/>
              </w:rPr>
              <w:t>1</w:t>
            </w:r>
          </w:fldSimple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84401FF2-3847-469B-B17E-BAD51422DFB6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81421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39D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C44A85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C44A85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C44A85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16FE38F61F4780BC3E39E77CA3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C64FD-D079-4D10-901F-37BB1E6ACBAA}"/>
      </w:docPartPr>
      <w:docPartBody>
        <w:p w:rsidR="00000000" w:rsidRDefault="00C44A85" w:rsidP="00C44A85">
          <w:pPr>
            <w:pStyle w:val="8416FE38F61F4780BC3E39E77CA3AAD9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7A2387"/>
    <w:rsid w:val="008E0D2D"/>
    <w:rsid w:val="00945954"/>
    <w:rsid w:val="00C4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A85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0267DBB696A40ABA90E017505EB3DE2">
    <w:name w:val="50267DBB696A40ABA90E017505EB3DE2"/>
    <w:rsid w:val="00C44A85"/>
    <w:rPr>
      <w:lang w:val="da-DK" w:eastAsia="da-DK"/>
    </w:rPr>
  </w:style>
  <w:style w:type="paragraph" w:customStyle="1" w:styleId="8416FE38F61F4780BC3E39E77CA3AAD9">
    <w:name w:val="8416FE38F61F4780BC3E39E77CA3AAD9"/>
    <w:rsid w:val="00C44A85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01FF2-3847-469B-B17E-BAD51422DFB6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96171B21-282D-4AB0-9C00-44C4229355F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2019-04-10T09:25:48.4010127Z</dcterms:created>
  <dcterms:modified xsi:type="dcterms:W3CDTF">2019-04-10T09:25:48.4010127Z</dcterms:modified>
</coreProperties>
</file>